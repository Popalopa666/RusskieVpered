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AF" w:rsidRPr="00BA3D5D" w:rsidRDefault="00994AA0" w:rsidP="00350733">
      <w:pPr>
        <w:jc w:val="center"/>
        <w:rPr>
          <w:b/>
          <w:i/>
          <w:sz w:val="36"/>
        </w:rPr>
      </w:pPr>
      <w:r w:rsidRPr="00BA3D5D">
        <w:rPr>
          <w:b/>
          <w:i/>
          <w:sz w:val="36"/>
        </w:rPr>
        <w:t>Программа измерений проекта</w:t>
      </w:r>
    </w:p>
    <w:p w:rsidR="00CC6A09" w:rsidRDefault="00350733" w:rsidP="00CC6A09">
      <w:pPr>
        <w:spacing w:line="240" w:lineRule="auto"/>
        <w:rPr>
          <w:sz w:val="28"/>
          <w:szCs w:val="28"/>
        </w:rPr>
      </w:pPr>
      <w:r w:rsidRPr="00A40447">
        <w:rPr>
          <w:b/>
          <w:sz w:val="32"/>
        </w:rPr>
        <w:t>Для оценки эффективности:</w:t>
      </w:r>
      <w:r w:rsidRPr="001A237C">
        <w:rPr>
          <w:sz w:val="28"/>
        </w:rPr>
        <w:br/>
      </w:r>
      <w:r w:rsidR="00C4249C" w:rsidRPr="00BA3D5D">
        <w:rPr>
          <w:sz w:val="28"/>
        </w:rPr>
        <w:t xml:space="preserve">1. </w:t>
      </w:r>
      <w:r w:rsidR="00CC6A09" w:rsidRPr="00A120C8">
        <w:rPr>
          <w:sz w:val="28"/>
          <w:szCs w:val="28"/>
        </w:rPr>
        <w:t>Производительность</w:t>
      </w:r>
      <w:r w:rsidR="00CC6A09" w:rsidRPr="004D28FB">
        <w:rPr>
          <w:sz w:val="28"/>
          <w:szCs w:val="28"/>
        </w:rPr>
        <w:t xml:space="preserve"> </w:t>
      </w:r>
      <w:r w:rsidR="00CC6A09">
        <w:rPr>
          <w:sz w:val="28"/>
          <w:szCs w:val="28"/>
        </w:rPr>
        <w:t>труда разработчика (</w:t>
      </w:r>
      <w:r w:rsidR="00CC6A09">
        <w:rPr>
          <w:sz w:val="28"/>
          <w:szCs w:val="28"/>
          <w:lang w:val="en-US"/>
        </w:rPr>
        <w:t>Cod</w:t>
      </w:r>
      <w:r w:rsidR="00CC6A09" w:rsidRPr="004D28FB">
        <w:rPr>
          <w:sz w:val="28"/>
          <w:szCs w:val="28"/>
        </w:rPr>
        <w:t xml:space="preserve"> </w:t>
      </w:r>
      <w:r w:rsidR="00CC6A09">
        <w:rPr>
          <w:sz w:val="28"/>
          <w:szCs w:val="28"/>
          <w:lang w:val="en-US"/>
        </w:rPr>
        <w:t>Per</w:t>
      </w:r>
      <w:r w:rsidR="00CC6A09" w:rsidRPr="004D28FB">
        <w:rPr>
          <w:sz w:val="28"/>
          <w:szCs w:val="28"/>
        </w:rPr>
        <w:t xml:space="preserve"> </w:t>
      </w:r>
      <w:r w:rsidR="00CC6A09">
        <w:rPr>
          <w:sz w:val="28"/>
          <w:szCs w:val="28"/>
          <w:lang w:val="en-US"/>
        </w:rPr>
        <w:t>Day</w:t>
      </w:r>
      <w:r w:rsidR="00CC6A09" w:rsidRPr="004D28FB">
        <w:rPr>
          <w:sz w:val="28"/>
          <w:szCs w:val="28"/>
        </w:rPr>
        <w:t xml:space="preserve">, </w:t>
      </w:r>
      <w:r w:rsidR="00CC6A09" w:rsidRPr="004D28FB">
        <w:rPr>
          <w:b/>
          <w:sz w:val="28"/>
          <w:szCs w:val="28"/>
          <w:lang w:val="en-US"/>
        </w:rPr>
        <w:t>CPD</w:t>
      </w:r>
      <w:r w:rsidR="00CC6A09">
        <w:rPr>
          <w:sz w:val="28"/>
          <w:szCs w:val="28"/>
        </w:rPr>
        <w:t>)</w:t>
      </w:r>
      <w:r w:rsidR="00CC6A09" w:rsidRPr="00A120C8">
        <w:rPr>
          <w:sz w:val="28"/>
          <w:szCs w:val="28"/>
        </w:rPr>
        <w:t>:</w:t>
      </w:r>
      <w:r w:rsidR="00CC6A09" w:rsidRPr="004D28FB">
        <w:rPr>
          <w:sz w:val="28"/>
          <w:szCs w:val="28"/>
        </w:rPr>
        <w:t xml:space="preserve"> </w:t>
      </w:r>
      <w:r w:rsidR="00CC6A09" w:rsidRPr="00A120C8">
        <w:rPr>
          <w:sz w:val="28"/>
          <w:szCs w:val="28"/>
        </w:rPr>
        <w:t xml:space="preserve"> </w:t>
      </w:r>
    </w:p>
    <w:p w:rsidR="00CC6A09" w:rsidRDefault="00CC6A09" w:rsidP="00CC6A0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Эта метрика показывает насколько производителен тот или иной разработчик.</w:t>
      </w:r>
    </w:p>
    <w:p w:rsidR="00D24992" w:rsidRDefault="00CC6A09" w:rsidP="00CC6A0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Формула: (Кол-во строк кода </w:t>
      </w:r>
      <w:r w:rsidRPr="00B3671F">
        <w:rPr>
          <w:sz w:val="28"/>
          <w:szCs w:val="28"/>
        </w:rPr>
        <w:t>/</w:t>
      </w:r>
      <w:r>
        <w:rPr>
          <w:sz w:val="28"/>
          <w:szCs w:val="28"/>
        </w:rPr>
        <w:t xml:space="preserve"> кол-во затраченных рабочих дней)</w:t>
      </w:r>
    </w:p>
    <w:p w:rsidR="00C37F6D" w:rsidRPr="00C56696" w:rsidRDefault="00C4249C" w:rsidP="00CC6A09">
      <w:pPr>
        <w:spacing w:line="240" w:lineRule="auto"/>
        <w:rPr>
          <w:sz w:val="28"/>
        </w:rPr>
      </w:pPr>
      <w:r w:rsidRPr="00BA3D5D">
        <w:rPr>
          <w:sz w:val="28"/>
        </w:rPr>
        <w:t xml:space="preserve">2. </w:t>
      </w:r>
      <w:r w:rsidR="007F7582" w:rsidRPr="007F7582">
        <w:rPr>
          <w:sz w:val="28"/>
        </w:rPr>
        <w:t>Подсчет эффективности потока</w:t>
      </w:r>
      <w:r w:rsidR="008C4C6D">
        <w:rPr>
          <w:sz w:val="28"/>
        </w:rPr>
        <w:t xml:space="preserve"> (КПД рабочего процесса)</w:t>
      </w:r>
    </w:p>
    <w:p w:rsidR="00A00CA4" w:rsidRDefault="00C37F6D" w:rsidP="00CC6A09">
      <w:pPr>
        <w:spacing w:line="240" w:lineRule="auto"/>
        <w:rPr>
          <w:sz w:val="28"/>
        </w:rPr>
      </w:pPr>
      <w:r>
        <w:rPr>
          <w:sz w:val="28"/>
        </w:rPr>
        <w:t>Формула</w:t>
      </w:r>
      <w:r w:rsidR="007F7582" w:rsidRPr="007F7582">
        <w:rPr>
          <w:sz w:val="28"/>
        </w:rPr>
        <w:t xml:space="preserve">: </w:t>
      </w:r>
      <w:r w:rsidR="002833AF">
        <w:rPr>
          <w:sz w:val="28"/>
        </w:rPr>
        <w:t>Рабочие дни</w:t>
      </w:r>
      <w:proofErr w:type="gramStart"/>
      <w:r w:rsidR="002833AF" w:rsidRPr="00231894">
        <w:rPr>
          <w:sz w:val="28"/>
        </w:rPr>
        <w:t>/</w:t>
      </w:r>
      <w:r w:rsidR="008A1B73">
        <w:rPr>
          <w:sz w:val="28"/>
        </w:rPr>
        <w:t>(</w:t>
      </w:r>
      <w:proofErr w:type="gramEnd"/>
      <w:r w:rsidR="002833AF">
        <w:rPr>
          <w:sz w:val="28"/>
        </w:rPr>
        <w:t>Нерабочие дни</w:t>
      </w:r>
      <w:r w:rsidR="008A1B73">
        <w:rPr>
          <w:sz w:val="28"/>
        </w:rPr>
        <w:t xml:space="preserve"> + Рабочие дни)</w:t>
      </w:r>
    </w:p>
    <w:p w:rsidR="00231894" w:rsidRPr="002833AF" w:rsidRDefault="00231894" w:rsidP="00CC6A09">
      <w:pPr>
        <w:spacing w:line="240" w:lineRule="auto"/>
        <w:rPr>
          <w:sz w:val="28"/>
        </w:rPr>
      </w:pPr>
      <w:r>
        <w:rPr>
          <w:sz w:val="28"/>
        </w:rPr>
        <w:t>Показывает, как долго задачи находятся в застое и является ли это проблемой.</w:t>
      </w:r>
    </w:p>
    <w:p w:rsidR="0041780D" w:rsidRPr="00E87CA1" w:rsidRDefault="00C4249C" w:rsidP="00254899">
      <w:pPr>
        <w:spacing w:line="240" w:lineRule="auto"/>
        <w:rPr>
          <w:sz w:val="28"/>
        </w:rPr>
      </w:pPr>
      <w:r w:rsidRPr="00A40447">
        <w:rPr>
          <w:b/>
          <w:sz w:val="32"/>
        </w:rPr>
        <w:t>Для оценки качества программного продукта:</w:t>
      </w:r>
      <w:r w:rsidR="00EA771C">
        <w:rPr>
          <w:b/>
          <w:sz w:val="28"/>
        </w:rPr>
        <w:br/>
      </w:r>
      <w:r w:rsidRPr="00EA771C">
        <w:rPr>
          <w:sz w:val="28"/>
        </w:rPr>
        <w:t>1.</w:t>
      </w:r>
      <w:r w:rsidR="00212D0C">
        <w:rPr>
          <w:sz w:val="28"/>
        </w:rPr>
        <w:t xml:space="preserve"> </w:t>
      </w:r>
      <w:r w:rsidR="00B05AF0">
        <w:rPr>
          <w:sz w:val="28"/>
        </w:rPr>
        <w:t xml:space="preserve"> </w:t>
      </w:r>
      <w:r w:rsidR="00B05AF0" w:rsidRPr="00B05AF0">
        <w:rPr>
          <w:sz w:val="28"/>
        </w:rPr>
        <w:t>Время с момента обнаружения ошибки до ее исправления (</w:t>
      </w:r>
      <w:proofErr w:type="spellStart"/>
      <w:r w:rsidR="00B05AF0" w:rsidRPr="00B05AF0">
        <w:rPr>
          <w:sz w:val="28"/>
        </w:rPr>
        <w:t>Time</w:t>
      </w:r>
      <w:proofErr w:type="spellEnd"/>
      <w:r w:rsidR="00B05AF0" w:rsidRPr="00B05AF0">
        <w:rPr>
          <w:sz w:val="28"/>
        </w:rPr>
        <w:t xml:space="preserve"> </w:t>
      </w:r>
      <w:proofErr w:type="spellStart"/>
      <w:r w:rsidR="00B05AF0" w:rsidRPr="00B05AF0">
        <w:rPr>
          <w:sz w:val="28"/>
        </w:rPr>
        <w:t>to</w:t>
      </w:r>
      <w:proofErr w:type="spellEnd"/>
      <w:r w:rsidR="00B05AF0" w:rsidRPr="00B05AF0">
        <w:rPr>
          <w:sz w:val="28"/>
        </w:rPr>
        <w:t xml:space="preserve"> </w:t>
      </w:r>
      <w:proofErr w:type="spellStart"/>
      <w:r w:rsidR="00B05AF0" w:rsidRPr="00B05AF0">
        <w:rPr>
          <w:sz w:val="28"/>
        </w:rPr>
        <w:t>Fix</w:t>
      </w:r>
      <w:proofErr w:type="spellEnd"/>
      <w:r w:rsidR="00B05AF0" w:rsidRPr="00B05AF0">
        <w:rPr>
          <w:sz w:val="28"/>
        </w:rPr>
        <w:t>): Формула: (Общее время на исправле</w:t>
      </w:r>
      <w:r w:rsidR="00B05AF0">
        <w:rPr>
          <w:sz w:val="28"/>
        </w:rPr>
        <w:t>ние ошибки / Количество ошибок)</w:t>
      </w:r>
      <w:r w:rsidR="00B05AF0">
        <w:rPr>
          <w:sz w:val="28"/>
        </w:rPr>
        <w:br/>
      </w:r>
      <w:r w:rsidR="00B05AF0" w:rsidRPr="00B05AF0">
        <w:rPr>
          <w:sz w:val="28"/>
        </w:rPr>
        <w:t>Например, если в проекте было найдено 50 ошибок, и общее время на их исправление составило 200 часов, то время на исправление ошибки будет равно 4 часам.</w:t>
      </w:r>
      <w:bookmarkStart w:id="0" w:name="_GoBack"/>
      <w:bookmarkEnd w:id="0"/>
    </w:p>
    <w:p w:rsidR="0041780D" w:rsidRPr="00A120C8" w:rsidRDefault="0041780D" w:rsidP="0041780D">
      <w:pPr>
        <w:rPr>
          <w:sz w:val="28"/>
          <w:szCs w:val="28"/>
        </w:rPr>
      </w:pPr>
      <w:r>
        <w:rPr>
          <w:sz w:val="28"/>
        </w:rPr>
        <w:t xml:space="preserve">2. </w:t>
      </w:r>
      <w:r w:rsidRPr="00A120C8">
        <w:rPr>
          <w:sz w:val="28"/>
          <w:szCs w:val="28"/>
        </w:rPr>
        <w:t xml:space="preserve">Количество </w:t>
      </w:r>
      <w:r>
        <w:rPr>
          <w:sz w:val="28"/>
          <w:szCs w:val="28"/>
        </w:rPr>
        <w:t>багов ()</w:t>
      </w:r>
      <w:r w:rsidRPr="00A120C8">
        <w:rPr>
          <w:sz w:val="28"/>
          <w:szCs w:val="28"/>
        </w:rPr>
        <w:t xml:space="preserve">: Эта метрика отображает общее количество </w:t>
      </w:r>
      <w:r>
        <w:rPr>
          <w:sz w:val="28"/>
          <w:szCs w:val="28"/>
        </w:rPr>
        <w:t>багов</w:t>
      </w:r>
      <w:r w:rsidRPr="00A120C8">
        <w:rPr>
          <w:sz w:val="28"/>
          <w:szCs w:val="28"/>
        </w:rPr>
        <w:t xml:space="preserve">, найденных в программном продукте. Целью этой метрики является снижение количества </w:t>
      </w:r>
      <w:r>
        <w:rPr>
          <w:sz w:val="28"/>
          <w:szCs w:val="28"/>
        </w:rPr>
        <w:t>багов</w:t>
      </w:r>
      <w:r w:rsidRPr="00A120C8">
        <w:rPr>
          <w:sz w:val="28"/>
          <w:szCs w:val="28"/>
        </w:rPr>
        <w:t xml:space="preserve"> в продукте.</w:t>
      </w:r>
    </w:p>
    <w:p w:rsidR="0041780D" w:rsidRPr="00B3671F" w:rsidRDefault="0041780D" w:rsidP="0041780D">
      <w:pPr>
        <w:rPr>
          <w:sz w:val="28"/>
          <w:szCs w:val="28"/>
        </w:rPr>
      </w:pPr>
      <w:r>
        <w:rPr>
          <w:sz w:val="28"/>
          <w:szCs w:val="28"/>
        </w:rPr>
        <w:t>Формула</w:t>
      </w:r>
      <w:r w:rsidRPr="00B3671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(Кол-во багов </w:t>
      </w:r>
      <w:r w:rsidRPr="00B3671F">
        <w:rPr>
          <w:sz w:val="28"/>
          <w:szCs w:val="28"/>
        </w:rPr>
        <w:t xml:space="preserve">/ </w:t>
      </w:r>
      <w:r>
        <w:rPr>
          <w:sz w:val="28"/>
          <w:szCs w:val="28"/>
        </w:rPr>
        <w:t>кол-во строк кода)</w:t>
      </w:r>
    </w:p>
    <w:p w:rsidR="00C4249C" w:rsidRPr="00EA771C" w:rsidRDefault="00C4249C" w:rsidP="00350733">
      <w:pPr>
        <w:rPr>
          <w:sz w:val="28"/>
        </w:rPr>
      </w:pPr>
      <w:r w:rsidRPr="00EA771C">
        <w:rPr>
          <w:sz w:val="28"/>
        </w:rPr>
        <w:br/>
      </w:r>
    </w:p>
    <w:sectPr w:rsidR="00C4249C" w:rsidRPr="00EA7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4A"/>
    <w:rsid w:val="001136A2"/>
    <w:rsid w:val="001A237C"/>
    <w:rsid w:val="001D1923"/>
    <w:rsid w:val="00212405"/>
    <w:rsid w:val="00212D0C"/>
    <w:rsid w:val="00231894"/>
    <w:rsid w:val="00247A92"/>
    <w:rsid w:val="00254899"/>
    <w:rsid w:val="00265216"/>
    <w:rsid w:val="00266F73"/>
    <w:rsid w:val="002833AF"/>
    <w:rsid w:val="002951FB"/>
    <w:rsid w:val="002A070C"/>
    <w:rsid w:val="002D6FA9"/>
    <w:rsid w:val="002F0E24"/>
    <w:rsid w:val="00304EE6"/>
    <w:rsid w:val="00325FEB"/>
    <w:rsid w:val="00350733"/>
    <w:rsid w:val="0041780D"/>
    <w:rsid w:val="00440819"/>
    <w:rsid w:val="004E4D64"/>
    <w:rsid w:val="005201B9"/>
    <w:rsid w:val="00537467"/>
    <w:rsid w:val="005B177C"/>
    <w:rsid w:val="00651030"/>
    <w:rsid w:val="006C6EAF"/>
    <w:rsid w:val="007F7582"/>
    <w:rsid w:val="00857F00"/>
    <w:rsid w:val="008771EF"/>
    <w:rsid w:val="008865F7"/>
    <w:rsid w:val="008A1B73"/>
    <w:rsid w:val="008C4C6D"/>
    <w:rsid w:val="00931E7C"/>
    <w:rsid w:val="00934BF8"/>
    <w:rsid w:val="00994AA0"/>
    <w:rsid w:val="00A00CA4"/>
    <w:rsid w:val="00A40447"/>
    <w:rsid w:val="00A744F5"/>
    <w:rsid w:val="00B05AF0"/>
    <w:rsid w:val="00B86AEA"/>
    <w:rsid w:val="00BA3D5D"/>
    <w:rsid w:val="00C37F6D"/>
    <w:rsid w:val="00C4249C"/>
    <w:rsid w:val="00C4784E"/>
    <w:rsid w:val="00C56696"/>
    <w:rsid w:val="00CA3CFE"/>
    <w:rsid w:val="00CC6A09"/>
    <w:rsid w:val="00D24992"/>
    <w:rsid w:val="00D30E48"/>
    <w:rsid w:val="00D57EC6"/>
    <w:rsid w:val="00D905DC"/>
    <w:rsid w:val="00E20601"/>
    <w:rsid w:val="00E61C43"/>
    <w:rsid w:val="00E87CA1"/>
    <w:rsid w:val="00EA771C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2772B-D3A2-4474-8F18-BBDFBDAC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A9CD8E8B</Template>
  <TotalTime>51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Крестников Григорий</dc:creator>
  <cp:keywords/>
  <dc:description/>
  <cp:lastModifiedBy>Крестников Григорий</cp:lastModifiedBy>
  <cp:revision>52</cp:revision>
  <dcterms:created xsi:type="dcterms:W3CDTF">2023-03-06T02:20:00Z</dcterms:created>
  <dcterms:modified xsi:type="dcterms:W3CDTF">2023-03-06T03:11:00Z</dcterms:modified>
</cp:coreProperties>
</file>